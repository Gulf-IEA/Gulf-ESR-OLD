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6"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2025-05-07T12:27:46Z</dcterms:created>
  <dcterms:modified xsi:type="dcterms:W3CDTF">2025-05-07T12:27:46Z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